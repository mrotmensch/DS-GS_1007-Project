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>NYC Open</w:t>
      </w:r>
      <w:r w:rsidR="00A01CA4">
        <w:rPr>
          <w:sz w:val="32"/>
          <w:szCs w:val="32"/>
        </w:rPr>
        <w:t xml:space="preserve"> </w:t>
      </w:r>
      <w:r w:rsidRPr="009D1F5F">
        <w:rPr>
          <w:sz w:val="32"/>
          <w:szCs w:val="32"/>
        </w:rPr>
        <w:t xml:space="preserve">Data Social Services </w:t>
      </w:r>
      <w:r w:rsidR="009D1F5F">
        <w:rPr>
          <w:sz w:val="32"/>
          <w:szCs w:val="32"/>
        </w:rPr>
        <w:t>–</w:t>
      </w:r>
      <w:r w:rsidRPr="009D1F5F">
        <w:rPr>
          <w:sz w:val="32"/>
          <w:szCs w:val="32"/>
        </w:rPr>
        <w:t xml:space="preserve"> Wi</w:t>
      </w:r>
      <w:r w:rsidR="009D1F5F">
        <w:rPr>
          <w:sz w:val="32"/>
          <w:szCs w:val="32"/>
        </w:rPr>
        <w:t>-F</w:t>
      </w:r>
      <w:r w:rsidRPr="009D1F5F">
        <w:rPr>
          <w:sz w:val="32"/>
          <w:szCs w:val="32"/>
        </w:rPr>
        <w:t>i Hotspot Locations</w:t>
      </w:r>
    </w:p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 xml:space="preserve"> </w:t>
      </w:r>
    </w:p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 xml:space="preserve">Social Services </w:t>
      </w:r>
      <w:r w:rsidR="009D1F5F">
        <w:rPr>
          <w:sz w:val="32"/>
          <w:szCs w:val="32"/>
        </w:rPr>
        <w:t>–</w:t>
      </w:r>
      <w:r w:rsidRPr="009D1F5F">
        <w:rPr>
          <w:sz w:val="32"/>
          <w:szCs w:val="32"/>
        </w:rPr>
        <w:t xml:space="preserve"> Wi</w:t>
      </w:r>
      <w:r w:rsidR="009D1F5F">
        <w:rPr>
          <w:sz w:val="32"/>
          <w:szCs w:val="32"/>
        </w:rPr>
        <w:t>-F</w:t>
      </w:r>
      <w:r w:rsidRPr="009D1F5F">
        <w:rPr>
          <w:sz w:val="32"/>
          <w:szCs w:val="32"/>
        </w:rPr>
        <w:t xml:space="preserve">i Hotspot Locations </w:t>
      </w:r>
    </w:p>
    <w:p w:rsidR="00847A83" w:rsidRDefault="00847A83" w:rsidP="00847A83">
      <w:r>
        <w:t xml:space="preserve"> </w:t>
      </w:r>
    </w:p>
    <w:p w:rsidR="00847A83" w:rsidRPr="001A4E18" w:rsidRDefault="00847A83" w:rsidP="00847A83">
      <w:pPr>
        <w:rPr>
          <w:b/>
          <w:sz w:val="32"/>
          <w:szCs w:val="32"/>
        </w:rPr>
      </w:pPr>
      <w:r w:rsidRPr="001A4E18">
        <w:rPr>
          <w:b/>
          <w:sz w:val="32"/>
          <w:szCs w:val="32"/>
        </w:rPr>
        <w:t>NYC Wi-Fi in the Parks</w:t>
      </w:r>
    </w:p>
    <w:p w:rsidR="00847A83" w:rsidRDefault="00847A83" w:rsidP="00847A83">
      <w:r>
        <w:t xml:space="preserve"> </w:t>
      </w:r>
    </w:p>
    <w:p w:rsidR="00847A83" w:rsidRPr="009D1F5F" w:rsidRDefault="00847A83" w:rsidP="00847A83">
      <w:pPr>
        <w:rPr>
          <w:b/>
        </w:rPr>
      </w:pPr>
      <w:r w:rsidRPr="009D1F5F">
        <w:rPr>
          <w:b/>
        </w:rPr>
        <w:t>Wi-Fi Providers:</w:t>
      </w:r>
    </w:p>
    <w:p w:rsidR="00847A83" w:rsidRDefault="00847A83" w:rsidP="00847A83">
      <w:r>
        <w:t xml:space="preserve"> </w:t>
      </w:r>
    </w:p>
    <w:p w:rsidR="00847A83" w:rsidRDefault="00847A83" w:rsidP="00847A83">
      <w:r>
        <w:t>AT&amp;T (Free): Wi-Fi access is free for all users at all times.</w:t>
      </w:r>
    </w:p>
    <w:p w:rsidR="00847A83" w:rsidRDefault="00847A83" w:rsidP="00847A83">
      <w:r>
        <w:t xml:space="preserve"> </w:t>
      </w:r>
    </w:p>
    <w:p w:rsidR="00847A83" w:rsidRDefault="00294B4E" w:rsidP="00324CAA">
      <w:pPr>
        <w:ind w:left="720"/>
      </w:pPr>
      <w:r>
        <w:t>Partners: In several parks, the NYC</w:t>
      </w:r>
      <w:r w:rsidR="00847A83">
        <w:t xml:space="preserve"> partner organizations provide publicly accessible Wi-Fi. Visit these parks to learn more information about their Wi-Fi service and how to connect.</w:t>
      </w:r>
    </w:p>
    <w:p w:rsidR="00955A53" w:rsidRDefault="00955A53" w:rsidP="00324CAA">
      <w:pPr>
        <w:ind w:left="720"/>
      </w:pPr>
    </w:p>
    <w:p w:rsidR="00955A53" w:rsidRDefault="00955A53" w:rsidP="00955A53">
      <w:r>
        <w:t>Cable (Limited-Free): In NYC Parks provided</w:t>
      </w:r>
      <w:r w:rsidR="00847A83">
        <w:t xml:space="preserve"> by NYC DoITT Cable television franchisees</w:t>
      </w:r>
      <w:r>
        <w:t>.</w:t>
      </w:r>
    </w:p>
    <w:p w:rsidR="00955A53" w:rsidRDefault="00955A53" w:rsidP="00955A53"/>
    <w:p w:rsidR="00847A83" w:rsidRDefault="00847A83" w:rsidP="00955A53">
      <w:pPr>
        <w:ind w:left="720"/>
      </w:pPr>
      <w:r>
        <w:t>Cablevision and Time Warner Cable (Limited Free) Connect for 3 free 10 minute sessions every 30 days or purchase a 99 cent day pass through midnight. Wi-Fi service is free at all times to Cablevision’s Optimum Online and Time Warner Cable broadband subscribers.</w:t>
      </w:r>
    </w:p>
    <w:p w:rsidR="001A4E18" w:rsidRDefault="001A4E18" w:rsidP="00847A83"/>
    <w:p w:rsidR="00324CAA" w:rsidRDefault="00847A83" w:rsidP="00847A83">
      <w:r>
        <w:t xml:space="preserve">Wi-Fi Provider: Chelsea Wi-Fi (Free) Wi-Fi access is free for all users at all times. </w:t>
      </w:r>
    </w:p>
    <w:p w:rsidR="00324CAA" w:rsidRDefault="00324CAA" w:rsidP="00847A83"/>
    <w:p w:rsidR="00847A83" w:rsidRDefault="00847A83" w:rsidP="00324CAA">
      <w:pPr>
        <w:ind w:left="720"/>
      </w:pPr>
      <w:r>
        <w:t>Chelsea Improvement Company has partnered with Google to provide Wi-Fi a free wireless Internet zone, a broadband region bounded by West 19th Street, Gansevoort Street, Eighth Avenue and the High Line Park.</w:t>
      </w:r>
    </w:p>
    <w:p w:rsidR="001A4E18" w:rsidRDefault="001A4E18" w:rsidP="00847A83"/>
    <w:p w:rsidR="00324CAA" w:rsidRDefault="00847A83" w:rsidP="00847A83">
      <w:r>
        <w:t xml:space="preserve">Wi-Fi Provider: Downtown Brooklyn Wi-Fi (Free) </w:t>
      </w:r>
    </w:p>
    <w:p w:rsidR="00324CAA" w:rsidRDefault="00324CAA" w:rsidP="00847A83"/>
    <w:p w:rsidR="00847A83" w:rsidRDefault="00324CAA" w:rsidP="00324CAA">
      <w:pPr>
        <w:ind w:left="720"/>
      </w:pPr>
      <w:r>
        <w:t>T</w:t>
      </w:r>
      <w:r w:rsidR="00847A83">
        <w:t xml:space="preserve">he Downtown Brooklyn Partnership - the New York City Economic Development Corporation to provide Wi-Fi to the area bordered by </w:t>
      </w:r>
      <w:proofErr w:type="spellStart"/>
      <w:r w:rsidR="00847A83">
        <w:t>Schermerhorn</w:t>
      </w:r>
      <w:proofErr w:type="spellEnd"/>
      <w:r w:rsidR="00847A83">
        <w:t xml:space="preserve"> Street, Cadman Plaza West, Flatbush Avenue, and </w:t>
      </w:r>
      <w:proofErr w:type="spellStart"/>
      <w:r w:rsidR="00847A83">
        <w:t>Tillary</w:t>
      </w:r>
      <w:proofErr w:type="spellEnd"/>
      <w:r w:rsidR="00847A83">
        <w:t xml:space="preserve"> Street, along with select public spaces in the NYCHA Ingersoll and Whitman Houses. </w:t>
      </w:r>
    </w:p>
    <w:p w:rsidR="001B147C" w:rsidRDefault="001B147C" w:rsidP="00847A83"/>
    <w:p w:rsidR="00324CAA" w:rsidRDefault="001B147C" w:rsidP="00847A83">
      <w:r>
        <w:t xml:space="preserve">Wi-Fi Provider: </w:t>
      </w:r>
      <w:r w:rsidRPr="001B147C">
        <w:t>Manhattan Downtown Alliance</w:t>
      </w:r>
      <w:r>
        <w:t xml:space="preserve"> </w:t>
      </w:r>
      <w:r w:rsidR="00294B4E">
        <w:t>Wi-</w:t>
      </w:r>
      <w:r>
        <w:t xml:space="preserve">Fi (Free) </w:t>
      </w:r>
    </w:p>
    <w:p w:rsidR="00324CAA" w:rsidRDefault="00324CAA" w:rsidP="00847A83"/>
    <w:p w:rsidR="00847A83" w:rsidRDefault="001B147C" w:rsidP="00324CAA">
      <w:pPr>
        <w:ind w:left="720"/>
      </w:pPr>
      <w:r w:rsidRPr="001B147C">
        <w:t>Lower Manhattan</w:t>
      </w:r>
      <w:r w:rsidR="00324CAA">
        <w:t xml:space="preserve"> </w:t>
      </w:r>
      <w:r w:rsidRPr="001B147C">
        <w:t>Several public spaces all along Water Street, Front Street and the East River Esplanade south of Fulton Street and in several other locations throughout Lower Manhattan.</w:t>
      </w:r>
    </w:p>
    <w:p w:rsidR="001A4E18" w:rsidRDefault="001A4E18" w:rsidP="00847A83"/>
    <w:p w:rsidR="00955A53" w:rsidRDefault="00955A53" w:rsidP="00847A83"/>
    <w:p w:rsidR="00955A53" w:rsidRDefault="00955A53" w:rsidP="00847A83"/>
    <w:p w:rsidR="00955A53" w:rsidRDefault="00955A53" w:rsidP="00847A83"/>
    <w:p w:rsidR="00955A53" w:rsidRDefault="00955A53" w:rsidP="00847A83"/>
    <w:p w:rsidR="00324CAA" w:rsidRDefault="00847A83" w:rsidP="00847A83">
      <w:r>
        <w:t xml:space="preserve">Wi-Fi Provider: Harlem Wi-Fi (Free) </w:t>
      </w:r>
    </w:p>
    <w:p w:rsidR="00324CAA" w:rsidRDefault="00324CAA" w:rsidP="00847A83"/>
    <w:p w:rsidR="00847A83" w:rsidRDefault="00324CAA" w:rsidP="00324CAA">
      <w:pPr>
        <w:ind w:left="720"/>
      </w:pPr>
      <w:r>
        <w:t>N</w:t>
      </w:r>
      <w:r w:rsidR="00847A83">
        <w:t>etwork will extend 95 city blocks, from 110th to 138th Streets between Frederick Douglass Boulevard and Madison Avenue is free outdoor public wireless network.</w:t>
      </w:r>
    </w:p>
    <w:p w:rsidR="001A4E18" w:rsidRDefault="001A4E18" w:rsidP="00847A83"/>
    <w:p w:rsidR="00324CAA" w:rsidRDefault="00324CAA" w:rsidP="001A4E18"/>
    <w:p w:rsidR="00324CAA" w:rsidRDefault="00847A83" w:rsidP="001A4E18">
      <w:r>
        <w:lastRenderedPageBreak/>
        <w:t>Wi-Fi Provider: Transit Wireless (Free)</w:t>
      </w:r>
      <w:r w:rsidR="00A01CA4">
        <w:t xml:space="preserve"> </w:t>
      </w:r>
    </w:p>
    <w:p w:rsidR="00324CAA" w:rsidRDefault="00324CAA" w:rsidP="001A4E18"/>
    <w:p w:rsidR="001A4E18" w:rsidRDefault="00A01CA4" w:rsidP="00324CAA">
      <w:pPr>
        <w:ind w:left="720"/>
      </w:pPr>
      <w:r>
        <w:t>Wi-</w:t>
      </w:r>
      <w:r w:rsidR="00847A83">
        <w:t xml:space="preserve">Fi Services in </w:t>
      </w:r>
      <w:r>
        <w:t>t</w:t>
      </w:r>
      <w:r w:rsidR="00847A83">
        <w:t>he New York City subwa</w:t>
      </w:r>
      <w:r w:rsidR="00294B4E">
        <w:t>y</w:t>
      </w:r>
      <w:r>
        <w:t xml:space="preserve"> system</w:t>
      </w:r>
      <w:r w:rsidR="00294B4E">
        <w:t xml:space="preserve"> </w:t>
      </w:r>
      <w:r>
        <w:t>are</w:t>
      </w:r>
      <w:r w:rsidR="00294B4E">
        <w:t xml:space="preserve"> available in </w:t>
      </w:r>
      <w:r>
        <w:t xml:space="preserve">certain </w:t>
      </w:r>
      <w:r w:rsidR="00847A83">
        <w:t>underground stations.</w:t>
      </w:r>
      <w:r w:rsidR="00324CAA">
        <w:t xml:space="preserve"> </w:t>
      </w:r>
      <w:proofErr w:type="gramStart"/>
      <w:r w:rsidR="00294B4E">
        <w:t xml:space="preserve">For more information visit </w:t>
      </w:r>
      <w:hyperlink r:id="rId7" w:history="1">
        <w:r w:rsidRPr="004A6764">
          <w:rPr>
            <w:rStyle w:val="Hyperlink"/>
          </w:rPr>
          <w:t>http://www.transitwireless.com/stations/</w:t>
        </w:r>
      </w:hyperlink>
      <w:r w:rsidR="00294B4E">
        <w:t>.</w:t>
      </w:r>
      <w:proofErr w:type="gramEnd"/>
    </w:p>
    <w:p w:rsidR="001A4E18" w:rsidRDefault="001A4E18" w:rsidP="00847A83"/>
    <w:p w:rsidR="00324CAA" w:rsidRDefault="00FC2901" w:rsidP="00FC2901">
      <w:r>
        <w:t xml:space="preserve">Wi-Fi Provider: Public Pay Telephone </w:t>
      </w:r>
      <w:r w:rsidR="00294B4E">
        <w:t xml:space="preserve">Franchisees </w:t>
      </w:r>
      <w:r>
        <w:t xml:space="preserve">(Free) </w:t>
      </w:r>
    </w:p>
    <w:p w:rsidR="00324CAA" w:rsidRDefault="00324CAA" w:rsidP="00FC2901"/>
    <w:p w:rsidR="00FC2901" w:rsidRDefault="00294B4E" w:rsidP="00324CAA">
      <w:pPr>
        <w:ind w:left="720"/>
      </w:pPr>
      <w:r>
        <w:t>Using existing payphone infrastructure, the City of New York has teamed up with private partners to provide free Wi-Fi service at public payphone kiosks across the five boroughs at no cost to taxpayers.</w:t>
      </w:r>
    </w:p>
    <w:p w:rsidR="001A4E18" w:rsidRDefault="001A4E18" w:rsidP="00754E2E"/>
    <w:p w:rsidR="00324CAA" w:rsidRDefault="00754E2E" w:rsidP="00754E2E">
      <w:r>
        <w:t xml:space="preserve">Wi-Fi Provider: New York Public Library </w:t>
      </w:r>
    </w:p>
    <w:p w:rsidR="00324CAA" w:rsidRDefault="00324CAA" w:rsidP="00754E2E"/>
    <w:p w:rsidR="00754E2E" w:rsidRDefault="00754E2E" w:rsidP="00324CAA">
      <w:pPr>
        <w:ind w:left="720"/>
      </w:pPr>
      <w:proofErr w:type="gramStart"/>
      <w:r>
        <w:t>Using Wireless Internet Access (Wi-Fi):</w:t>
      </w:r>
      <w:r w:rsidR="00324CAA">
        <w:t xml:space="preserve"> </w:t>
      </w:r>
      <w:r>
        <w:t>All Library locations offer free wireless access (Wi-Fi) in public areas at all times the libraries are open.</w:t>
      </w:r>
      <w:proofErr w:type="gramEnd"/>
    </w:p>
    <w:p w:rsidR="00754E2E" w:rsidRDefault="00754E2E" w:rsidP="00754E2E"/>
    <w:p w:rsidR="00754E2E" w:rsidRDefault="00754E2E" w:rsidP="00324CAA">
      <w:pPr>
        <w:ind w:left="720"/>
      </w:pPr>
      <w:r>
        <w:t>Connecting to the Library's Wireless Network</w:t>
      </w:r>
    </w:p>
    <w:p w:rsidR="00754E2E" w:rsidRDefault="00754E2E" w:rsidP="00324CAA">
      <w:pPr>
        <w:ind w:left="720"/>
      </w:pPr>
      <w:r>
        <w:t xml:space="preserve"> •You must have a computer or other device equipped with an 802.11b-compatible wireless card.</w:t>
      </w:r>
    </w:p>
    <w:p w:rsidR="00754E2E" w:rsidRDefault="00754E2E" w:rsidP="00324CAA">
      <w:pPr>
        <w:ind w:left="720"/>
      </w:pPr>
      <w:r>
        <w:t>•Using your computer's network utilities, look for the wireless network named "NYPL."</w:t>
      </w:r>
    </w:p>
    <w:p w:rsidR="00754E2E" w:rsidRDefault="00754E2E" w:rsidP="00324CAA">
      <w:pPr>
        <w:ind w:left="720"/>
      </w:pPr>
      <w:r>
        <w:t>•The "NYPL" wireless network does not require a password to connect.</w:t>
      </w:r>
    </w:p>
    <w:p w:rsidR="00754E2E" w:rsidRDefault="00754E2E" w:rsidP="00324CAA">
      <w:pPr>
        <w:ind w:left="720"/>
      </w:pPr>
    </w:p>
    <w:p w:rsidR="00754E2E" w:rsidRDefault="00754E2E" w:rsidP="00324CAA">
      <w:pPr>
        <w:ind w:left="720"/>
      </w:pPr>
      <w:r>
        <w:t>Limitations and Disclaimers Regarding Wireless Access</w:t>
      </w:r>
    </w:p>
    <w:p w:rsidR="00754E2E" w:rsidRDefault="00754E2E" w:rsidP="00324CAA">
      <w:pPr>
        <w:ind w:left="720"/>
      </w:pPr>
      <w:r>
        <w:t xml:space="preserve"> •The Library's wireless network is not secure. Information sent from or to your laptop can be captured by anyone else with a wireless device and the appropriate software, within three hundred feet.</w:t>
      </w:r>
    </w:p>
    <w:p w:rsidR="00754E2E" w:rsidRDefault="00754E2E" w:rsidP="00324CAA">
      <w:pPr>
        <w:ind w:left="720"/>
      </w:pPr>
      <w:r>
        <w:t>•Library staff is not able to provide technical assistance and no guarantee can be provided that you will be able to make a wireless connection.</w:t>
      </w:r>
    </w:p>
    <w:p w:rsidR="00754E2E" w:rsidRDefault="00754E2E" w:rsidP="00324CAA">
      <w:pPr>
        <w:ind w:left="720"/>
      </w:pPr>
      <w:r>
        <w:t>•The Library assumes no responsibility for the safety of equipment or for laptop configurations, security, or data files resulting from connection to the Library's network.</w:t>
      </w:r>
    </w:p>
    <w:p w:rsidR="00490B7B" w:rsidRDefault="00490B7B">
      <w:bookmarkStart w:id="0" w:name="_GoBack"/>
      <w:bookmarkEnd w:id="0"/>
    </w:p>
    <w:sectPr w:rsidR="00490B7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096" w:rsidRDefault="001C4096" w:rsidP="00C34EF2">
      <w:r>
        <w:separator/>
      </w:r>
    </w:p>
  </w:endnote>
  <w:endnote w:type="continuationSeparator" w:id="0">
    <w:p w:rsidR="001C4096" w:rsidRDefault="001C4096" w:rsidP="00C3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1821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EF2" w:rsidRDefault="00C34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A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EF2" w:rsidRDefault="00C3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096" w:rsidRDefault="001C4096" w:rsidP="00C34EF2">
      <w:r>
        <w:separator/>
      </w:r>
    </w:p>
  </w:footnote>
  <w:footnote w:type="continuationSeparator" w:id="0">
    <w:p w:rsidR="001C4096" w:rsidRDefault="001C4096" w:rsidP="00C3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83"/>
    <w:rsid w:val="001A4E18"/>
    <w:rsid w:val="001B147C"/>
    <w:rsid w:val="001C4096"/>
    <w:rsid w:val="00294B4E"/>
    <w:rsid w:val="00324CAA"/>
    <w:rsid w:val="00490B7B"/>
    <w:rsid w:val="00744FD5"/>
    <w:rsid w:val="00754E2E"/>
    <w:rsid w:val="00847A83"/>
    <w:rsid w:val="00924948"/>
    <w:rsid w:val="00955A53"/>
    <w:rsid w:val="009D1F5F"/>
    <w:rsid w:val="00A01CA4"/>
    <w:rsid w:val="00C34EF2"/>
    <w:rsid w:val="00F94AA2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4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4E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34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F2"/>
    <w:rPr>
      <w:sz w:val="24"/>
      <w:szCs w:val="24"/>
    </w:rPr>
  </w:style>
  <w:style w:type="character" w:styleId="Hyperlink">
    <w:name w:val="Hyperlink"/>
    <w:basedOn w:val="DefaultParagraphFont"/>
    <w:rsid w:val="00A01C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955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5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4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4E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34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F2"/>
    <w:rPr>
      <w:sz w:val="24"/>
      <w:szCs w:val="24"/>
    </w:rPr>
  </w:style>
  <w:style w:type="character" w:styleId="Hyperlink">
    <w:name w:val="Hyperlink"/>
    <w:basedOn w:val="DefaultParagraphFont"/>
    <w:rsid w:val="00A01C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955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5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0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976">
                  <w:marLeft w:val="0"/>
                  <w:marRight w:val="0"/>
                  <w:marTop w:val="1275"/>
                  <w:marBottom w:val="0"/>
                  <w:divBdr>
                    <w:top w:val="single" w:sz="6" w:space="0" w:color="CECEC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4916">
                      <w:marLeft w:val="0"/>
                      <w:marRight w:val="15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711">
                          <w:marLeft w:val="0"/>
                          <w:marRight w:val="12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8760">
                          <w:marLeft w:val="0"/>
                          <w:marRight w:val="12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09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51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none" w:sz="0" w:space="11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ransitwireless.com/stati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BE7C60E3</Template>
  <TotalTime>9</TotalTime>
  <Pages>2</Pages>
  <Words>498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McNicholas, Paul</dc:creator>
  <cp:lastModifiedBy>McNicholas, Paul</cp:lastModifiedBy>
  <cp:revision>4</cp:revision>
  <cp:lastPrinted>2014-09-10T20:35:00Z</cp:lastPrinted>
  <dcterms:created xsi:type="dcterms:W3CDTF">2014-09-10T16:34:00Z</dcterms:created>
  <dcterms:modified xsi:type="dcterms:W3CDTF">2014-09-10T20:41:00Z</dcterms:modified>
</cp:coreProperties>
</file>